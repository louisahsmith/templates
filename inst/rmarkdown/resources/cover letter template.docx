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D1F7" w14:textId="77777777" w:rsidR="00BE5188" w:rsidRDefault="00BE5188" w:rsidP="00BE5188">
      <w:pPr>
        <w:spacing w:line="312" w:lineRule="auto"/>
        <w:rPr>
          <w:sz w:val="22"/>
          <w:szCs w:val="22"/>
        </w:rPr>
      </w:pPr>
    </w:p>
    <w:p w14:paraId="620E9BC4" w14:textId="77777777" w:rsidR="00BE5188" w:rsidRDefault="00BE5188" w:rsidP="00BE5188">
      <w:pPr>
        <w:spacing w:line="312" w:lineRule="auto"/>
        <w:rPr>
          <w:sz w:val="22"/>
          <w:szCs w:val="22"/>
        </w:rPr>
      </w:pPr>
    </w:p>
    <w:p w14:paraId="06983140" w14:textId="77777777" w:rsidR="001469EF" w:rsidRPr="000F61A5" w:rsidRDefault="001469EF" w:rsidP="001469EF">
      <w:pPr>
        <w:spacing w:line="312" w:lineRule="auto"/>
        <w:rPr>
          <w:sz w:val="22"/>
        </w:rPr>
      </w:pPr>
      <w:r w:rsidRPr="000F61A5">
        <w:rPr>
          <w:sz w:val="22"/>
        </w:rPr>
        <w:t>Dr. Anyname Smith</w:t>
      </w:r>
    </w:p>
    <w:p w14:paraId="17A62AC3" w14:textId="77777777" w:rsidR="001469EF" w:rsidRPr="000F61A5" w:rsidRDefault="001469EF" w:rsidP="001469EF">
      <w:pPr>
        <w:spacing w:line="312" w:lineRule="auto"/>
        <w:rPr>
          <w:sz w:val="22"/>
        </w:rPr>
      </w:pPr>
      <w:r w:rsidRPr="000F61A5">
        <w:rPr>
          <w:sz w:val="22"/>
        </w:rPr>
        <w:t>1267 Main Street</w:t>
      </w:r>
    </w:p>
    <w:p w14:paraId="5CC32B64" w14:textId="77777777" w:rsidR="001469EF" w:rsidRPr="000F61A5" w:rsidRDefault="001469EF" w:rsidP="001469EF">
      <w:pPr>
        <w:spacing w:line="312" w:lineRule="auto"/>
        <w:rPr>
          <w:sz w:val="22"/>
        </w:rPr>
      </w:pPr>
      <w:r w:rsidRPr="000F61A5">
        <w:rPr>
          <w:sz w:val="22"/>
        </w:rPr>
        <w:t>City, MA and 01701</w:t>
      </w:r>
      <w:r w:rsidRPr="000F61A5">
        <w:rPr>
          <w:sz w:val="22"/>
        </w:rPr>
        <w:br/>
      </w:r>
    </w:p>
    <w:p w14:paraId="46649024" w14:textId="77777777" w:rsidR="001469EF" w:rsidRPr="000F61A5" w:rsidRDefault="001469EF" w:rsidP="001469EF">
      <w:pPr>
        <w:spacing w:line="312" w:lineRule="auto"/>
        <w:rPr>
          <w:sz w:val="22"/>
        </w:rPr>
      </w:pPr>
      <w:r w:rsidRPr="000F61A5">
        <w:rPr>
          <w:sz w:val="22"/>
        </w:rPr>
        <w:t>January 2, 2008</w:t>
      </w:r>
    </w:p>
    <w:p w14:paraId="1AFA95BD" w14:textId="77777777" w:rsidR="001469EF" w:rsidRPr="000F61A5" w:rsidRDefault="001469EF" w:rsidP="001469EF">
      <w:pPr>
        <w:spacing w:line="312" w:lineRule="auto"/>
        <w:rPr>
          <w:sz w:val="22"/>
        </w:rPr>
      </w:pPr>
    </w:p>
    <w:p w14:paraId="1A4F3347" w14:textId="77777777" w:rsidR="001469EF" w:rsidRDefault="001469EF" w:rsidP="001469EF">
      <w:pPr>
        <w:spacing w:line="312" w:lineRule="auto"/>
        <w:rPr>
          <w:sz w:val="22"/>
        </w:rPr>
      </w:pPr>
      <w:r w:rsidRPr="000F61A5">
        <w:rPr>
          <w:sz w:val="22"/>
        </w:rPr>
        <w:t>Dear Soandso,</w:t>
      </w:r>
    </w:p>
    <w:p w14:paraId="6B6EE66F" w14:textId="77777777" w:rsidR="001469EF" w:rsidRDefault="001469EF" w:rsidP="001469EF">
      <w:pPr>
        <w:spacing w:line="312" w:lineRule="auto"/>
        <w:rPr>
          <w:sz w:val="22"/>
        </w:rPr>
      </w:pPr>
    </w:p>
    <w:p w14:paraId="188B20A5" w14:textId="2C701835" w:rsidR="001469EF" w:rsidRPr="000F61A5" w:rsidRDefault="001469EF" w:rsidP="001469EF">
      <w:pPr>
        <w:spacing w:line="312" w:lineRule="auto"/>
        <w:rPr>
          <w:sz w:val="22"/>
        </w:rPr>
      </w:pPr>
      <w:r>
        <w:rPr>
          <w:sz w:val="22"/>
        </w:rPr>
        <w:t>Here is my letter.</w:t>
      </w:r>
      <w:bookmarkStart w:id="0" w:name="_GoBack"/>
      <w:bookmarkEnd w:id="0"/>
    </w:p>
    <w:p w14:paraId="48C97F6E" w14:textId="77777777" w:rsidR="006E1426" w:rsidRPr="000262CE" w:rsidRDefault="003105EE" w:rsidP="00BE5188">
      <w:pPr>
        <w:spacing w:line="312" w:lineRule="auto"/>
      </w:pPr>
    </w:p>
    <w:sectPr w:rsidR="006E1426" w:rsidRPr="000262CE" w:rsidSect="00BE5188">
      <w:headerReference w:type="first" r:id="rId7"/>
      <w:footerReference w:type="first" r:id="rId8"/>
      <w:pgSz w:w="12240" w:h="15840"/>
      <w:pgMar w:top="1440" w:right="1440" w:bottom="1440" w:left="1440" w:header="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C280" w14:textId="77777777" w:rsidR="003105EE" w:rsidRDefault="003105EE" w:rsidP="006D2268">
      <w:r>
        <w:separator/>
      </w:r>
    </w:p>
  </w:endnote>
  <w:endnote w:type="continuationSeparator" w:id="0">
    <w:p w14:paraId="7EAB709F" w14:textId="77777777" w:rsidR="003105EE" w:rsidRDefault="003105EE" w:rsidP="006D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hitman-RomanLF">
    <w:altName w:val="Calibri"/>
    <w:panose1 w:val="020B0604020202020204"/>
    <w:charset w:val="00"/>
    <w:family w:val="auto"/>
    <w:pitch w:val="variable"/>
    <w:sig w:usb0="00000000" w:usb1="50002048" w:usb2="00000000" w:usb3="00000000" w:csb0="000001FF" w:csb1="00000000"/>
  </w:font>
  <w:font w:name="MinionPro-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hitman-RomanOsF">
    <w:altName w:val="Calibri"/>
    <w:panose1 w:val="020B0604020202020204"/>
    <w:charset w:val="00"/>
    <w:family w:val="auto"/>
    <w:pitch w:val="variable"/>
    <w:sig w:usb0="00000000" w:usb1="50002048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Nova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A741" w14:textId="0DF51573" w:rsidR="00802519" w:rsidRDefault="00060964" w:rsidP="006D22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6DEB42" wp14:editId="7EE72833">
              <wp:simplePos x="0" y="0"/>
              <wp:positionH relativeFrom="column">
                <wp:posOffset>330200</wp:posOffset>
              </wp:positionH>
              <wp:positionV relativeFrom="paragraph">
                <wp:posOffset>8890</wp:posOffset>
              </wp:positionV>
              <wp:extent cx="1498600" cy="73406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88092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D978AE" w14:textId="0C55D3A5" w:rsidR="007012B6" w:rsidRPr="00DC7ED1" w:rsidRDefault="00060964" w:rsidP="007012B6">
                          <w:pPr>
                            <w:pStyle w:val="BasicParagraph"/>
                            <w:rPr>
                              <w:rFonts w:ascii="Georgia" w:hAnsi="Georgia" w:cs="Whitman-RomanLF"/>
                              <w:spacing w:val="2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Georgia" w:hAnsi="Georgia" w:cs="Whitman-RomanOsF"/>
                              <w:spacing w:val="2"/>
                              <w:sz w:val="14"/>
                              <w:szCs w:val="16"/>
                            </w:rPr>
                            <w:t>Department of Epidemiology</w:t>
                          </w:r>
                          <w:r w:rsidR="00C60D84">
                            <w:rPr>
                              <w:rFonts w:ascii="Georgia" w:hAnsi="Georgia" w:cs="Whitman-RomanOsF"/>
                              <w:spacing w:val="2"/>
                              <w:sz w:val="14"/>
                              <w:szCs w:val="16"/>
                            </w:rPr>
                            <w:t xml:space="preserve"> </w:t>
                          </w:r>
                          <w:r w:rsidR="00C60D84">
                            <w:rPr>
                              <w:rFonts w:ascii="Georgia" w:hAnsi="Georgia" w:cs="Whitman-RomanOsF"/>
                              <w:spacing w:val="2"/>
                              <w:sz w:val="14"/>
                              <w:szCs w:val="16"/>
                            </w:rPr>
                            <w:br/>
                          </w:r>
                          <w:r w:rsidR="00C60D84" w:rsidRPr="00DC7ED1">
                            <w:rPr>
                              <w:rFonts w:ascii="Georgia" w:hAnsi="Georgia" w:cs="Whitman-RomanOsF"/>
                              <w:spacing w:val="2"/>
                              <w:sz w:val="14"/>
                              <w:szCs w:val="16"/>
                            </w:rPr>
                            <w:t>677</w:t>
                          </w:r>
                          <w:r w:rsidR="00C60D84" w:rsidRPr="00DC7ED1">
                            <w:rPr>
                              <w:rFonts w:ascii="Georgia" w:hAnsi="Georgia" w:cs="Whitman-RomanLF"/>
                              <w:spacing w:val="2"/>
                              <w:sz w:val="14"/>
                              <w:szCs w:val="16"/>
                            </w:rPr>
                            <w:t xml:space="preserve"> Huntington Ave</w:t>
                          </w:r>
                        </w:p>
                        <w:p w14:paraId="18653BAD" w14:textId="77777777" w:rsidR="007012B6" w:rsidRDefault="00C60D84" w:rsidP="007012B6">
                          <w:pPr>
                            <w:pStyle w:val="BasicParagraph"/>
                            <w:rPr>
                              <w:rFonts w:ascii="Whitman-RomanOsF" w:hAnsi="Whitman-RomanOsF" w:cs="Whitman-RomanOsF"/>
                              <w:spacing w:val="2"/>
                              <w:sz w:val="16"/>
                              <w:szCs w:val="16"/>
                            </w:rPr>
                          </w:pPr>
                          <w:r w:rsidRPr="00DC7ED1">
                            <w:rPr>
                              <w:rFonts w:ascii="Georgia" w:hAnsi="Georgia" w:cs="Whitman-RomanLF"/>
                              <w:spacing w:val="2"/>
                              <w:sz w:val="14"/>
                              <w:szCs w:val="16"/>
                            </w:rPr>
                            <w:t xml:space="preserve">Boston, MA </w:t>
                          </w:r>
                          <w:r w:rsidRPr="00DC7ED1">
                            <w:rPr>
                              <w:rFonts w:ascii="Georgia" w:hAnsi="Georgia" w:cs="Whitman-RomanOsF"/>
                              <w:spacing w:val="2"/>
                              <w:sz w:val="14"/>
                              <w:szCs w:val="16"/>
                            </w:rPr>
                            <w:t>02115</w:t>
                          </w:r>
                        </w:p>
                        <w:p w14:paraId="7EAF2D97" w14:textId="77777777" w:rsidR="00802519" w:rsidRPr="007012B6" w:rsidRDefault="00C60D84" w:rsidP="006D2268">
                          <w:pPr>
                            <w:pStyle w:val="BasicParagraph"/>
                            <w:rPr>
                              <w:rFonts w:ascii="Arial" w:hAnsi="Arial" w:cs="ProximaNova-Bold"/>
                              <w:b/>
                              <w:bCs/>
                              <w:smallCaps/>
                              <w:color w:val="AF103B"/>
                              <w:spacing w:val="10"/>
                              <w:sz w:val="13"/>
                              <w:szCs w:val="11"/>
                            </w:rPr>
                          </w:pPr>
                          <w:r w:rsidRPr="00812E84">
                            <w:rPr>
                              <w:rFonts w:ascii="Arial" w:hAnsi="Arial" w:cs="ProximaNova-Bold"/>
                              <w:b/>
                              <w:bCs/>
                              <w:color w:val="AF103B"/>
                              <w:spacing w:val="9"/>
                              <w:sz w:val="13"/>
                              <w:szCs w:val="13"/>
                            </w:rPr>
                            <w:t>www.hsph.harvard.edu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DEB4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26pt;margin-top:.7pt;width:118pt;height:5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" filled="f" stroked="f" strokecolor="#88092a" strokeweight=".25pt">
              <v:path arrowok="t"/>
              <v:textbox inset="0,0,0,0">
                <w:txbxContent>
                  <w:p w14:paraId="3CD978AE" w14:textId="0C55D3A5" w:rsidR="007012B6" w:rsidRPr="00DC7ED1" w:rsidRDefault="00060964" w:rsidP="007012B6">
                    <w:pPr>
                      <w:pStyle w:val="BasicParagraph"/>
                      <w:rPr>
                        <w:rFonts w:ascii="Georgia" w:hAnsi="Georgia" w:cs="Whitman-RomanLF"/>
                        <w:spacing w:val="2"/>
                        <w:sz w:val="14"/>
                        <w:szCs w:val="16"/>
                      </w:rPr>
                    </w:pPr>
                    <w:r>
                      <w:rPr>
                        <w:rFonts w:ascii="Georgia" w:hAnsi="Georgia" w:cs="Whitman-RomanOsF"/>
                        <w:spacing w:val="2"/>
                        <w:sz w:val="14"/>
                        <w:szCs w:val="16"/>
                      </w:rPr>
                      <w:t>Department of Epidemiology</w:t>
                    </w:r>
                    <w:r w:rsidR="00C60D84">
                      <w:rPr>
                        <w:rFonts w:ascii="Georgia" w:hAnsi="Georgia" w:cs="Whitman-RomanOsF"/>
                        <w:spacing w:val="2"/>
                        <w:sz w:val="14"/>
                        <w:szCs w:val="16"/>
                      </w:rPr>
                      <w:t xml:space="preserve"> </w:t>
                    </w:r>
                    <w:r w:rsidR="00C60D84">
                      <w:rPr>
                        <w:rFonts w:ascii="Georgia" w:hAnsi="Georgia" w:cs="Whitman-RomanOsF"/>
                        <w:spacing w:val="2"/>
                        <w:sz w:val="14"/>
                        <w:szCs w:val="16"/>
                      </w:rPr>
                      <w:br/>
                    </w:r>
                    <w:r w:rsidR="00C60D84" w:rsidRPr="00DC7ED1">
                      <w:rPr>
                        <w:rFonts w:ascii="Georgia" w:hAnsi="Georgia" w:cs="Whitman-RomanOsF"/>
                        <w:spacing w:val="2"/>
                        <w:sz w:val="14"/>
                        <w:szCs w:val="16"/>
                      </w:rPr>
                      <w:t>677</w:t>
                    </w:r>
                    <w:r w:rsidR="00C60D84" w:rsidRPr="00DC7ED1">
                      <w:rPr>
                        <w:rFonts w:ascii="Georgia" w:hAnsi="Georgia" w:cs="Whitman-RomanLF"/>
                        <w:spacing w:val="2"/>
                        <w:sz w:val="14"/>
                        <w:szCs w:val="16"/>
                      </w:rPr>
                      <w:t xml:space="preserve"> Huntington Ave</w:t>
                    </w:r>
                  </w:p>
                  <w:p w14:paraId="18653BAD" w14:textId="77777777" w:rsidR="007012B6" w:rsidRDefault="00C60D84" w:rsidP="007012B6">
                    <w:pPr>
                      <w:pStyle w:val="BasicParagraph"/>
                      <w:rPr>
                        <w:rFonts w:ascii="Whitman-RomanOsF" w:hAnsi="Whitman-RomanOsF" w:cs="Whitman-RomanOsF"/>
                        <w:spacing w:val="2"/>
                        <w:sz w:val="16"/>
                        <w:szCs w:val="16"/>
                      </w:rPr>
                    </w:pPr>
                    <w:r w:rsidRPr="00DC7ED1">
                      <w:rPr>
                        <w:rFonts w:ascii="Georgia" w:hAnsi="Georgia" w:cs="Whitman-RomanLF"/>
                        <w:spacing w:val="2"/>
                        <w:sz w:val="14"/>
                        <w:szCs w:val="16"/>
                      </w:rPr>
                      <w:t xml:space="preserve">Boston, MA </w:t>
                    </w:r>
                    <w:r w:rsidRPr="00DC7ED1">
                      <w:rPr>
                        <w:rFonts w:ascii="Georgia" w:hAnsi="Georgia" w:cs="Whitman-RomanOsF"/>
                        <w:spacing w:val="2"/>
                        <w:sz w:val="14"/>
                        <w:szCs w:val="16"/>
                      </w:rPr>
                      <w:t>02115</w:t>
                    </w:r>
                  </w:p>
                  <w:p w14:paraId="7EAF2D97" w14:textId="77777777" w:rsidR="00802519" w:rsidRPr="007012B6" w:rsidRDefault="00C60D84" w:rsidP="006D2268">
                    <w:pPr>
                      <w:pStyle w:val="BasicParagraph"/>
                      <w:rPr>
                        <w:rFonts w:ascii="Arial" w:hAnsi="Arial" w:cs="ProximaNova-Bold"/>
                        <w:b/>
                        <w:bCs/>
                        <w:smallCaps/>
                        <w:color w:val="AF103B"/>
                        <w:spacing w:val="10"/>
                        <w:sz w:val="13"/>
                        <w:szCs w:val="11"/>
                      </w:rPr>
                    </w:pPr>
                    <w:r w:rsidRPr="00812E84">
                      <w:rPr>
                        <w:rFonts w:ascii="Arial" w:hAnsi="Arial" w:cs="ProximaNova-Bold"/>
                        <w:b/>
                        <w:bCs/>
                        <w:color w:val="AF103B"/>
                        <w:spacing w:val="9"/>
                        <w:sz w:val="13"/>
                        <w:szCs w:val="13"/>
                      </w:rPr>
                      <w:t>www.hsph.harvard.edu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4FE3BF2" wp14:editId="284E5981">
              <wp:simplePos x="0" y="0"/>
              <wp:positionH relativeFrom="page">
                <wp:posOffset>920750</wp:posOffset>
              </wp:positionH>
              <wp:positionV relativeFrom="paragraph">
                <wp:posOffset>-80010</wp:posOffset>
              </wp:positionV>
              <wp:extent cx="5943600" cy="0"/>
              <wp:effectExtent l="0" t="0" r="0" b="0"/>
              <wp:wrapTight wrapText="bothSides">
                <wp:wrapPolygon edited="0">
                  <wp:start x="-35" y="-2147483648"/>
                  <wp:lineTo x="0" y="-2147483648"/>
                  <wp:lineTo x="10835" y="-2147483648"/>
                  <wp:lineTo x="10835" y="-2147483648"/>
                  <wp:lineTo x="21565" y="-2147483648"/>
                  <wp:lineTo x="21669" y="-2147483648"/>
                  <wp:lineTo x="-35" y="-2147483648"/>
                </wp:wrapPolygon>
              </wp:wrapTight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A51A3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6939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A83E6" id="Line 1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5pt,-6.3pt" to="540.5pt,-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" strokecolor="#a51a30" strokeweight=".25pt">
              <v:shadow opacity="22938f" offset="0,.74831mm"/>
              <o:lock v:ext="edit" shapetype="f"/>
              <w10:wrap type="tight" anchorx="page"/>
            </v:line>
          </w:pict>
        </mc:Fallback>
      </mc:AlternateContent>
    </w:r>
  </w:p>
  <w:p w14:paraId="198C6453" w14:textId="77777777" w:rsidR="00802519" w:rsidRDefault="003105EE" w:rsidP="006D2268">
    <w:pPr>
      <w:pStyle w:val="Footer"/>
    </w:pPr>
  </w:p>
  <w:p w14:paraId="39F1735C" w14:textId="77777777" w:rsidR="00802519" w:rsidRDefault="003105EE" w:rsidP="006D2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911D" w14:textId="77777777" w:rsidR="003105EE" w:rsidRDefault="003105EE" w:rsidP="006D2268">
      <w:r>
        <w:separator/>
      </w:r>
    </w:p>
  </w:footnote>
  <w:footnote w:type="continuationSeparator" w:id="0">
    <w:p w14:paraId="0B486E62" w14:textId="77777777" w:rsidR="003105EE" w:rsidRDefault="003105EE" w:rsidP="006D2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34F32" w14:textId="77777777" w:rsidR="00802519" w:rsidRDefault="00C60D84" w:rsidP="006D2268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70F7E31" wp14:editId="7868CC2E">
          <wp:simplePos x="0" y="0"/>
          <wp:positionH relativeFrom="page">
            <wp:posOffset>630966</wp:posOffset>
          </wp:positionH>
          <wp:positionV relativeFrom="page">
            <wp:posOffset>618067</wp:posOffset>
          </wp:positionV>
          <wp:extent cx="3153179" cy="522807"/>
          <wp:effectExtent l="25400" t="0" r="0" b="0"/>
          <wp:wrapNone/>
          <wp:docPr id="1" name="Picture 1" descr="Macintosh HD:Users:moth:Desktop:HSPH-logo_hrz_RGB_300_4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oth:Desktop:HSPH-logo_hrz_RGB_300_4i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53179" cy="522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38C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88663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7D0A6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148EC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C7C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B66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67CB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B464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B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381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28D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attachedTemplate r:id="rId1"/>
  <w:documentProtection w:formatting="1" w:enforcement="0"/>
  <w:defaultTabStop w:val="720"/>
  <w:drawingGridHorizontalSpacing w:val="144"/>
  <w:drawingGridVerticalSpacing w:val="144"/>
  <w:displayHorizontalDrawingGridEvery w:val="0"/>
  <w:displayVerticalDrawingGridEvery w:val="0"/>
  <w:characterSpacingControl w:val="doNotCompress"/>
  <w:hdrShapeDefaults>
    <o:shapedefaults v:ext="edit" spidmax="2049" strokecolor="#88092a">
      <v:stroke color="#88092a" weight=".25pt"/>
      <v:shadow on="t" opacity="22938f" offset="0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A5"/>
    <w:rsid w:val="00060964"/>
    <w:rsid w:val="001469EF"/>
    <w:rsid w:val="003105EE"/>
    <w:rsid w:val="0039666D"/>
    <w:rsid w:val="004B3D1E"/>
    <w:rsid w:val="00516BB2"/>
    <w:rsid w:val="00AE2BA5"/>
    <w:rsid w:val="00AF086F"/>
    <w:rsid w:val="00B37158"/>
    <w:rsid w:val="00BE5188"/>
    <w:rsid w:val="00C60D84"/>
    <w:rsid w:val="00FD22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88092a">
      <v:stroke color="#88092a" weight=".25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  <w14:docId w14:val="18B37621"/>
  <w15:docId w15:val="{9540752C-DFD9-F140-BAA0-7EF69AF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268"/>
    <w:pPr>
      <w:widowControl w:val="0"/>
      <w:autoSpaceDE w:val="0"/>
      <w:autoSpaceDN w:val="0"/>
      <w:adjustRightInd w:val="0"/>
      <w:spacing w:line="384" w:lineRule="auto"/>
      <w:textAlignment w:val="center"/>
    </w:pPr>
    <w:rPr>
      <w:rFonts w:ascii="Georgia" w:hAnsi="Georgia" w:cs="Whitman-RomanLF"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E77CC"/>
    <w:pPr>
      <w:spacing w:line="288" w:lineRule="auto"/>
    </w:pPr>
    <w:rPr>
      <w:rFonts w:ascii="MinionPro-Regular" w:hAnsi="MinionPro-Regular" w:cs="MinionPro-Regular"/>
    </w:rPr>
  </w:style>
  <w:style w:type="paragraph" w:styleId="Header">
    <w:name w:val="header"/>
    <w:basedOn w:val="Normal"/>
    <w:link w:val="HeaderChar"/>
    <w:uiPriority w:val="99"/>
    <w:unhideWhenUsed/>
    <w:rsid w:val="00AB37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A2"/>
  </w:style>
  <w:style w:type="paragraph" w:styleId="Footer">
    <w:name w:val="footer"/>
    <w:basedOn w:val="Normal"/>
    <w:link w:val="FooterChar"/>
    <w:uiPriority w:val="99"/>
    <w:unhideWhenUsed/>
    <w:rsid w:val="00AB37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A2"/>
  </w:style>
  <w:style w:type="paragraph" w:styleId="BalloonText">
    <w:name w:val="Balloon Text"/>
    <w:basedOn w:val="Normal"/>
    <w:link w:val="BalloonTextChar"/>
    <w:uiPriority w:val="99"/>
    <w:semiHidden/>
    <w:unhideWhenUsed/>
    <w:rsid w:val="00021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0964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" w:eastAsiaTheme="minorEastAsia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oth:Downloads:Letterhead-Template-2013_08_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Macintosh%20HD:Users:moth:Downloads:Letterhead-Template-2013_08_06.dotx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Moth Design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Dayton</dc:creator>
  <cp:keywords/>
  <cp:lastModifiedBy>Louisa Smith</cp:lastModifiedBy>
  <cp:revision>3</cp:revision>
  <cp:lastPrinted>2012-06-07T14:30:00Z</cp:lastPrinted>
  <dcterms:created xsi:type="dcterms:W3CDTF">2018-08-30T19:58:00Z</dcterms:created>
  <dcterms:modified xsi:type="dcterms:W3CDTF">2018-08-30T19:59:00Z</dcterms:modified>
</cp:coreProperties>
</file>